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600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31B10"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 w:rsidR="00831B10"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i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37D0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6022" w:rsidRPr="0073287E" w:rsidRDefault="00B26022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B26022" w:rsidRPr="004754EC" w:rsidRDefault="004754EC" w:rsidP="00B26022">
      <w:pPr>
        <w:rPr>
          <w:sz w:val="28"/>
          <w:szCs w:val="28"/>
          <w:u w:val="single"/>
        </w:rPr>
      </w:pPr>
      <w:r w:rsidRPr="004754EC">
        <w:rPr>
          <w:b/>
          <w:color w:val="C00000"/>
          <w:sz w:val="28"/>
          <w:szCs w:val="28"/>
          <w:u w:val="single"/>
        </w:rPr>
        <w:t>NOTE:</w:t>
      </w:r>
      <w:r w:rsidRPr="004754EC">
        <w:rPr>
          <w:sz w:val="28"/>
          <w:szCs w:val="28"/>
          <w:u w:val="single"/>
        </w:rPr>
        <w:t xml:space="preserve"> </w:t>
      </w:r>
      <w:r w:rsidRPr="004754EC">
        <w:rPr>
          <w:b/>
          <w:sz w:val="28"/>
          <w:szCs w:val="28"/>
          <w:u w:val="single"/>
        </w:rPr>
        <w:t>Java 7</w:t>
      </w:r>
      <w:r w:rsidRPr="004754EC">
        <w:rPr>
          <w:sz w:val="28"/>
          <w:szCs w:val="28"/>
          <w:u w:val="single"/>
        </w:rPr>
        <w:t xml:space="preserve"> is </w:t>
      </w:r>
      <w:proofErr w:type="spellStart"/>
      <w:r w:rsidRPr="004754EC">
        <w:rPr>
          <w:sz w:val="28"/>
          <w:szCs w:val="28"/>
          <w:u w:val="single"/>
        </w:rPr>
        <w:t>used</w:t>
      </w:r>
      <w:proofErr w:type="spellEnd"/>
      <w:r w:rsidRPr="004754EC">
        <w:rPr>
          <w:sz w:val="28"/>
          <w:szCs w:val="28"/>
          <w:u w:val="single"/>
        </w:rPr>
        <w:t xml:space="preserve"> </w:t>
      </w:r>
      <w:proofErr w:type="spellStart"/>
      <w:r w:rsidRPr="004754EC">
        <w:rPr>
          <w:sz w:val="28"/>
          <w:szCs w:val="28"/>
          <w:u w:val="single"/>
        </w:rPr>
        <w:t>for</w:t>
      </w:r>
      <w:proofErr w:type="spellEnd"/>
      <w:r w:rsidRPr="004754EC">
        <w:rPr>
          <w:sz w:val="28"/>
          <w:szCs w:val="28"/>
          <w:u w:val="single"/>
        </w:rPr>
        <w:t xml:space="preserve"> </w:t>
      </w:r>
      <w:proofErr w:type="spellStart"/>
      <w:r w:rsidRPr="004754EC">
        <w:rPr>
          <w:sz w:val="28"/>
          <w:szCs w:val="28"/>
          <w:u w:val="single"/>
        </w:rPr>
        <w:t>this</w:t>
      </w:r>
      <w:proofErr w:type="spellEnd"/>
      <w:r w:rsidRPr="004754EC">
        <w:rPr>
          <w:sz w:val="28"/>
          <w:szCs w:val="28"/>
          <w:u w:val="single"/>
        </w:rPr>
        <w:t xml:space="preserve"> </w:t>
      </w:r>
      <w:proofErr w:type="spellStart"/>
      <w:r w:rsidRPr="004754EC">
        <w:rPr>
          <w:sz w:val="28"/>
          <w:szCs w:val="28"/>
          <w:u w:val="single"/>
        </w:rPr>
        <w:t>demo</w:t>
      </w:r>
      <w:proofErr w:type="spellEnd"/>
      <w:r w:rsidRPr="004754EC">
        <w:rPr>
          <w:sz w:val="28"/>
          <w:szCs w:val="28"/>
          <w:u w:val="single"/>
        </w:rPr>
        <w:t>.</w:t>
      </w:r>
      <w:bookmarkStart w:id="0" w:name="_GoBack"/>
      <w:bookmarkEnd w:id="0"/>
    </w:p>
    <w:tbl>
      <w:tblPr>
        <w:tblpPr w:leftFromText="141" w:rightFromText="141" w:vertAnchor="page" w:horzAnchor="margin" w:tblpY="345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BaseClass1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762DC" w:rsidRPr="0073287E" w:rsidRDefault="002762DC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C0"/>
                <w:sz w:val="20"/>
                <w:szCs w:val="20"/>
              </w:rPr>
              <w:t>c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762DC" w:rsidRPr="0073287E" w:rsidRDefault="002762DC" w:rsidP="0073287E">
            <w:pPr>
              <w:spacing w:after="0" w:line="240" w:lineRule="auto"/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2762DC" w:rsidRDefault="002762DC" w:rsidP="00012F0D"/>
    <w:p w:rsidR="002762DC" w:rsidRDefault="005B282C" w:rsidP="00012F0D">
      <w:r>
        <w:t xml:space="preserve">Reference: </w:t>
      </w:r>
      <w:hyperlink r:id="rId5" w:history="1">
        <w:r w:rsidR="00012F0D">
          <w:rPr>
            <w:rStyle w:val="Kpr"/>
          </w:rPr>
          <w:t>http://hg.openjdk.java.net/jdk7/hotspot/hotspot/file/9b0ca45cd756/src/share/vm/oops/klass.hpp</w:t>
        </w:r>
      </w:hyperlink>
    </w:p>
    <w:tbl>
      <w:tblPr>
        <w:tblpPr w:leftFromText="141" w:rightFromText="141" w:vertAnchor="page" w:horzAnchor="margin" w:tblpY="591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: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klassOop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//    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contained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Klass_vtbl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fast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subtype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checks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2ndary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supertypes</w:t>
            </w:r>
            <w:proofErr w:type="spellEnd"/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0]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1]</w:t>
            </w:r>
          </w:p>
          <w:p w:rsidR="005B282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2]</w:t>
            </w:r>
          </w:p>
          <w:p w:rsidR="005B282C" w:rsidRPr="0073287E" w:rsidRDefault="005B282C" w:rsidP="0073287E">
            <w:pPr>
              <w:pStyle w:val="HTMLncedenBiimlendirilmi"/>
              <w:rPr>
                <w:color w:val="000000"/>
              </w:rPr>
            </w:pPr>
            <w:r w:rsidRPr="0073287E">
              <w:rPr>
                <w:color w:val="000000"/>
              </w:rPr>
              <w:t>//    ...</w:t>
            </w:r>
          </w:p>
          <w:p w:rsidR="002762DC" w:rsidRPr="0073287E" w:rsidRDefault="005B282C" w:rsidP="0073287E">
            <w:pPr>
              <w:pStyle w:val="HTMLncedenBiimlendirilmi"/>
              <w:shd w:val="clear" w:color="auto" w:fill="F6F6F0"/>
              <w:rPr>
                <w:color w:val="000000"/>
              </w:rPr>
            </w:pPr>
            <w:r w:rsidRPr="0073287E">
              <w:rPr>
                <w:color w:val="000000"/>
              </w:rPr>
              <w:t>//    [</w:t>
            </w:r>
            <w:proofErr w:type="spellStart"/>
            <w:r w:rsidRPr="0073287E">
              <w:rPr>
                <w:color w:val="000000"/>
              </w:rPr>
              <w:t>primary_supers</w:t>
            </w:r>
            <w:proofErr w:type="spellEnd"/>
            <w:r w:rsidRPr="0073287E">
              <w:rPr>
                <w:color w:val="000000"/>
              </w:rPr>
              <w:t xml:space="preserve"> 7]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[name       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first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next_sibling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link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chain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additional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subklasses</w:t>
            </w:r>
            <w:proofErr w:type="spellEnd"/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modifier_flags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access_flags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verify_count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] - not in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product</w:t>
            </w:r>
            <w:proofErr w:type="spellEnd"/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alloc_count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last_biased_lock_bulk_revocation_time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(64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bits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2762DC" w:rsidRPr="0073287E" w:rsidRDefault="002762D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prototype_header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  <w:p w:rsidR="002762DC" w:rsidRPr="0073287E" w:rsidRDefault="002762D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//    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biased_lock_revocation_count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]</w:t>
            </w:r>
          </w:p>
        </w:tc>
      </w:tr>
    </w:tbl>
    <w:p w:rsidR="0073287E" w:rsidRPr="0073287E" w:rsidRDefault="0073287E" w:rsidP="0073287E">
      <w:pPr>
        <w:spacing w:after="0"/>
        <w:rPr>
          <w:vanish/>
        </w:rPr>
      </w:pPr>
    </w:p>
    <w:tbl>
      <w:tblPr>
        <w:tblpPr w:leftFromText="141" w:rightFromText="141" w:vertAnchor="page" w:horzAnchor="margin" w:tblpY="11401"/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tblLook w:val="04A0" w:firstRow="1" w:lastRow="0" w:firstColumn="1" w:lastColumn="0" w:noHBand="0" w:noVBand="1"/>
      </w:tblPr>
      <w:tblGrid>
        <w:gridCol w:w="9212"/>
      </w:tblGrid>
      <w:tr w:rsidR="00C33E64" w:rsidRPr="0073287E" w:rsidTr="0073287E">
        <w:tc>
          <w:tcPr>
            <w:tcW w:w="9212" w:type="dxa"/>
            <w:shd w:val="clear" w:color="auto" w:fill="DAEEF3"/>
          </w:tcPr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32 bit JVM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header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klass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 xml:space="preserve">[C++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vtbl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ptr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layout_helper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super_check_offset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secondary_super_cache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secondary_supers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primary_supers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because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pointer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array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)</w:t>
            </w:r>
          </w:p>
          <w:p w:rsidR="005B282C" w:rsidRPr="0073287E" w:rsidRDefault="005B282C" w:rsidP="0073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java_mirror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  <w:p w:rsidR="005B282C" w:rsidRPr="0073287E" w:rsidRDefault="005B282C" w:rsidP="0073287E">
            <w:pPr>
              <w:shd w:val="clear" w:color="auto" w:fill="F6F6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ab/>
              <w:t>[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super</w:t>
            </w:r>
            <w:proofErr w:type="spellEnd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               ] 4 </w:t>
            </w:r>
            <w:proofErr w:type="spellStart"/>
            <w:r w:rsidRPr="007328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byte</w:t>
            </w:r>
            <w:proofErr w:type="spellEnd"/>
          </w:p>
        </w:tc>
      </w:tr>
    </w:tbl>
    <w:p w:rsidR="002762DC" w:rsidRDefault="002762DC" w:rsidP="00012F0D"/>
    <w:p w:rsidR="002762DC" w:rsidRDefault="005B282C" w:rsidP="00012F0D">
      <w:proofErr w:type="spellStart"/>
      <w:r>
        <w:t>For</w:t>
      </w:r>
      <w:proofErr w:type="spellEnd"/>
      <w:r>
        <w:t xml:space="preserve"> 32 bit JVM</w:t>
      </w:r>
      <w:r w:rsidR="002762DC">
        <w:t xml:space="preserve">, as </w:t>
      </w:r>
      <w:proofErr w:type="spellStart"/>
      <w:r w:rsidR="002762DC">
        <w:t>you</w:t>
      </w:r>
      <w:proofErr w:type="spellEnd"/>
      <w:r w:rsidR="002762DC">
        <w:t xml:space="preserve"> can </w:t>
      </w:r>
      <w:proofErr w:type="spellStart"/>
      <w:r w:rsidR="002762DC">
        <w:t>see</w:t>
      </w:r>
      <w:proofErr w:type="spellEnd"/>
      <w:r w:rsidR="002762DC">
        <w:t xml:space="preserve"> </w:t>
      </w:r>
      <w:proofErr w:type="spellStart"/>
      <w:r w:rsidR="002762DC">
        <w:t>offset</w:t>
      </w:r>
      <w:proofErr w:type="spellEnd"/>
      <w:r w:rsidR="002762DC">
        <w:t xml:space="preserve"> of </w:t>
      </w:r>
      <w:r w:rsidR="002762DC" w:rsidRPr="005B282C">
        <w:rPr>
          <w:b/>
        </w:rPr>
        <w:t>“</w:t>
      </w:r>
      <w:proofErr w:type="spellStart"/>
      <w:r w:rsidR="002762DC" w:rsidRPr="005B282C">
        <w:rPr>
          <w:b/>
        </w:rPr>
        <w:t>super</w:t>
      </w:r>
      <w:proofErr w:type="spellEnd"/>
      <w:r w:rsidR="002762DC" w:rsidRPr="005B282C">
        <w:rPr>
          <w:b/>
        </w:rPr>
        <w:t>”</w:t>
      </w:r>
      <w:r w:rsidR="002762DC">
        <w:t xml:space="preserve"> </w:t>
      </w:r>
      <w:proofErr w:type="spellStart"/>
      <w:r w:rsidR="002762DC">
        <w:t>field</w:t>
      </w:r>
      <w:proofErr w:type="spellEnd"/>
      <w:r w:rsidR="002762DC">
        <w:t xml:space="preserve"> is </w:t>
      </w:r>
      <w:r w:rsidR="002762DC" w:rsidRPr="005B282C">
        <w:rPr>
          <w:b/>
        </w:rPr>
        <w:t>“36”</w:t>
      </w:r>
      <w:r w:rsidR="002762DC">
        <w:t xml:space="preserve">. </w:t>
      </w:r>
    </w:p>
    <w:p w:rsidR="004D3603" w:rsidRDefault="004D3603" w:rsidP="00012F0D"/>
    <w:p w:rsidR="00B26022" w:rsidRDefault="00C33E64" w:rsidP="00012F0D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252730</wp:posOffset>
                </wp:positionV>
                <wp:extent cx="933450" cy="285750"/>
                <wp:effectExtent l="0" t="0" r="0" b="0"/>
                <wp:wrapNone/>
                <wp:docPr id="36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FC7454" w:rsidRPr="008F75AD" w:rsidRDefault="00FC7454" w:rsidP="00FC745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18.9pt;margin-top:19.9pt;width:73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FC7454" w:rsidRPr="008F75AD" w:rsidRDefault="00FC7454" w:rsidP="00FC745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14605</wp:posOffset>
                </wp:positionV>
                <wp:extent cx="981075" cy="285750"/>
                <wp:effectExtent l="0" t="0" r="9525" b="0"/>
                <wp:wrapNone/>
                <wp:docPr id="36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8.15pt;margin-top:1.15pt;width:77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Default="00C33E64" w:rsidP="00B26022">
      <w:pPr>
        <w:tabs>
          <w:tab w:val="left" w:pos="403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53340</wp:posOffset>
                </wp:positionV>
                <wp:extent cx="1171575" cy="800100"/>
                <wp:effectExtent l="0" t="0" r="28575" b="19050"/>
                <wp:wrapNone/>
                <wp:docPr id="366" name="Dikdörtge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" o:spid="_x0000_s1026" style="position:absolute;margin-left:320.65pt;margin-top:4.2pt;width:92.2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6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65pt;margin-top:124.9pt;width:129.7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6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35pt;margin-top:49.2pt;width:19.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5K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5.85pt;margin-top:147.45pt;width:31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5.1pt;margin-top:108.45pt;width:31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pjHA4Q0C&#10;AAD7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6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9.1pt;margin-top:87.45pt;width:19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1Zjj3yMCAAAk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36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82C" w:rsidRPr="008F75AD" w:rsidRDefault="005B282C" w:rsidP="005B282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67.2pt;width:19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" stroked="f" strokeweight="0">
                <v:textbox>
                  <w:txbxContent>
                    <w:p w:rsidR="005B282C" w:rsidRPr="008F75AD" w:rsidRDefault="005B282C" w:rsidP="005B282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3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.4pt;margin-top:96.4pt;width:129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pBFu&#10;NxACAAD8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3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4pt;margin-top:79.15pt;width:129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gDwIAAPw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IhTzKAP&#10;AgAA/A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3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 w:rsidR="00012F0D"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4pt;margin-top:58.9pt;width:129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" filled="f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 w:rsidR="00012F0D"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356" name="Düz Bağlayıcı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6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355" name="Düz Bağlayıcı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5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TYis+cBAACf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354" name="Düz Bağlayıcı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94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3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.9pt;margin-top:32.75pt;width:77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" stroked="f" strokeweight="0">
                <v:textbox>
                  <w:txbxContent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3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022" w:rsidRPr="008F75AD" w:rsidRDefault="005B282C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.9pt;margin-top:162.5pt;width:115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" filled="f" stroked="f" strokeweight="0">
                <v:textbox>
                  <w:txbxContent>
                    <w:p w:rsidR="00B26022" w:rsidRPr="008F75AD" w:rsidRDefault="005B282C" w:rsidP="00B26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351" name="Düz Bağlayıcı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19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350" name="Düz Bağlayıcı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2178049</wp:posOffset>
                </wp:positionV>
                <wp:extent cx="1257300" cy="0"/>
                <wp:effectExtent l="0" t="0" r="19050" b="19050"/>
                <wp:wrapNone/>
                <wp:docPr id="349" name="Düz Bağlayıc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2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1.4pt,171.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" strokecolor="windowText">
                <o:lock v:ext="edit" shapetype="f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52704</wp:posOffset>
                </wp:positionV>
                <wp:extent cx="1019175" cy="0"/>
                <wp:effectExtent l="0" t="76200" r="28575" b="114300"/>
                <wp:wrapNone/>
                <wp:docPr id="348" name="Düz Ok Bağlayıcısı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6" o:spid="_x0000_s1026" type="#_x0000_t32" style="position:absolute;margin-left:240.4pt;margin-top:4.15pt;width:80.25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3053079</wp:posOffset>
                </wp:positionH>
                <wp:positionV relativeFrom="paragraph">
                  <wp:posOffset>53975</wp:posOffset>
                </wp:positionV>
                <wp:extent cx="0" cy="2124075"/>
                <wp:effectExtent l="0" t="0" r="19050" b="9525"/>
                <wp:wrapNone/>
                <wp:docPr id="347" name="Düz Bağlayıcı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7" o:spid="_x0000_s1026" style="position:absolute;flip:y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0.4pt,4.25pt" to="240.4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" strokecolor="windowText">
                <o:lock v:ext="edit" shapetype="f"/>
              </v:lin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301625</wp:posOffset>
                </wp:positionV>
                <wp:extent cx="1009650" cy="285750"/>
                <wp:effectExtent l="0" t="0" r="0" b="0"/>
                <wp:wrapNone/>
                <wp:docPr id="3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6.65pt;margin-top:23.75pt;width:79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102235</wp:posOffset>
                </wp:positionV>
                <wp:extent cx="1762125" cy="2105025"/>
                <wp:effectExtent l="0" t="0" r="28575" b="28575"/>
                <wp:wrapNone/>
                <wp:docPr id="345" name="Dikdörtge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1050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5" o:spid="_x0000_s1026" style="position:absolute;margin-left:1.9pt;margin-top:8.05pt;width:138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" fillcolor="#dce6f2" strokecolor="#385d8a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237490</wp:posOffset>
                </wp:positionV>
                <wp:extent cx="981075" cy="285750"/>
                <wp:effectExtent l="0" t="0" r="9525" b="0"/>
                <wp:wrapNone/>
                <wp:docPr id="34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B10" w:rsidRPr="008F75AD" w:rsidRDefault="00831B10" w:rsidP="00831B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8.15pt;margin-top:18.7pt;width:77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" stroked="f" strokeweight="0">
                <v:textbox>
                  <w:txbxContent>
                    <w:p w:rsidR="00831B10" w:rsidRPr="008F75AD" w:rsidRDefault="00831B10" w:rsidP="00831B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199390</wp:posOffset>
                </wp:positionV>
                <wp:extent cx="923925" cy="285750"/>
                <wp:effectExtent l="0" t="0" r="9525" b="0"/>
                <wp:wrapNone/>
                <wp:docPr id="3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28F" w:rsidRPr="008F75AD" w:rsidRDefault="006A028F" w:rsidP="006A02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</w:t>
                            </w:r>
                            <w:r w:rsidR="00B06B0E">
                              <w:rPr>
                                <w:b/>
                              </w:rPr>
                              <w:t>3411C538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19.65pt;margin-top:15.7pt;width:72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" stroked="f" strokeweight="0">
                <v:textbox>
                  <w:txbxContent>
                    <w:p w:rsidR="006A028F" w:rsidRPr="008F75AD" w:rsidRDefault="006A028F" w:rsidP="006A02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</w:t>
                      </w:r>
                      <w:r w:rsidR="00B06B0E">
                        <w:rPr>
                          <w:b/>
                        </w:rPr>
                        <w:t>3411C538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294640</wp:posOffset>
                </wp:positionV>
                <wp:extent cx="1171575" cy="838200"/>
                <wp:effectExtent l="0" t="0" r="28575" b="19050"/>
                <wp:wrapNone/>
                <wp:docPr id="342" name="Dikdörtge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0" o:spid="_x0000_s1026" style="position:absolute;margin-left:320.65pt;margin-top:23.2pt;width:92.2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srdwIAAPg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" fillcolor="#fdfec6" strokecolor="#ffc000" strokeweight="2pt">
                <v:path arrowok="t"/>
              </v:rect>
            </w:pict>
          </mc:Fallback>
        </mc:AlternateContent>
      </w:r>
    </w:p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257810</wp:posOffset>
                </wp:positionV>
                <wp:extent cx="981075" cy="285750"/>
                <wp:effectExtent l="0" t="0" r="9525" b="0"/>
                <wp:wrapNone/>
                <wp:docPr id="3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B26022" w:rsidRPr="008F75AD" w:rsidRDefault="00B26022" w:rsidP="00B2602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4.9pt;margin-top:20.3pt;width:77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B26022" w:rsidRPr="008F75AD" w:rsidRDefault="00B26022" w:rsidP="00B2602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C33E64" w:rsidP="008144A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219710</wp:posOffset>
                </wp:positionV>
                <wp:extent cx="1647825" cy="285750"/>
                <wp:effectExtent l="0" t="0" r="0" b="0"/>
                <wp:wrapNone/>
                <wp:docPr id="3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E44" w:rsidRPr="008F75AD" w:rsidRDefault="00AD7E44" w:rsidP="00AD7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4pt;margin-top:17.3pt;width:129.7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" filled="f" stroked="f" strokeweight="0">
                <v:textbox>
                  <w:txbxContent>
                    <w:p w:rsidR="00AD7E44" w:rsidRPr="008F75AD" w:rsidRDefault="00AD7E44" w:rsidP="00AD7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8144A4" w:rsidRPr="008144A4" w:rsidRDefault="008144A4" w:rsidP="008144A4"/>
    <w:p w:rsidR="008144A4" w:rsidRPr="008144A4" w:rsidRDefault="008144A4" w:rsidP="008144A4">
      <w:pPr>
        <w:tabs>
          <w:tab w:val="left" w:pos="3510"/>
        </w:tabs>
      </w:pPr>
      <w:r>
        <w:tab/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8144A4" w:rsidRPr="0073287E" w:rsidTr="0073287E">
        <w:tc>
          <w:tcPr>
            <w:tcW w:w="9212" w:type="dxa"/>
            <w:shd w:val="clear" w:color="auto" w:fill="DAEEF3"/>
          </w:tcPr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BaseClass2 baseObj1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ClassCastException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44A93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3411A212</w:t>
            </w:r>
          </w:p>
          <w:p w:rsidR="008144A4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addressOfBaseClass2 = </w:t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JvmUtil.</w:t>
            </w:r>
            <w:r w:rsidRPr="0073287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addressOfClass</w:t>
            </w:r>
            <w:proofErr w:type="spellEnd"/>
            <w:proofErr w:type="gram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(BaseClass2.</w:t>
            </w:r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// 0x</w:t>
            </w:r>
            <w:r w:rsidR="00B06B0E"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3411C538</w:t>
            </w:r>
          </w:p>
          <w:p w:rsidR="00344A93" w:rsidRPr="0073287E" w:rsidRDefault="00344A9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44A93" w:rsidRPr="0073287E" w:rsidRDefault="00344A93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Set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super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pointer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of "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to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"BaseClass2"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class</w:t>
            </w:r>
            <w:proofErr w:type="spellEnd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address</w:t>
            </w:r>
            <w:proofErr w:type="spellEnd"/>
          </w:p>
          <w:p w:rsidR="00344A93" w:rsidRPr="0073287E" w:rsidRDefault="004D3603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unsafe</w:t>
            </w:r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.putLong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addressOfClass</w:t>
            </w:r>
            <w:proofErr w:type="spellEnd"/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+ 36, addressOfBaseClass</w:t>
            </w:r>
            <w:r w:rsidR="00493C9D">
              <w:rPr>
                <w:rFonts w:ascii="Consolas" w:hAnsi="Consolas" w:cs="Consolas"/>
                <w:color w:val="000000"/>
                <w:sz w:val="18"/>
                <w:szCs w:val="18"/>
              </w:rPr>
              <w:t>2</w:t>
            </w:r>
            <w:r w:rsidR="00344A93"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67B69" w:rsidRPr="0073287E" w:rsidRDefault="00E67B69" w:rsidP="0073287E">
            <w:pPr>
              <w:tabs>
                <w:tab w:val="left" w:pos="3510"/>
              </w:tabs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proofErr w:type="spellEnd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gram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18"/>
                <w:szCs w:val="18"/>
              </w:rPr>
            </w:pPr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BaseClass2 baseObj2 = (BaseClass2)(Object)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>SampleClass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No </w:t>
            </w:r>
            <w:proofErr w:type="spellStart"/>
            <w:r w:rsidRPr="0073287E">
              <w:rPr>
                <w:rFonts w:ascii="Consolas" w:hAnsi="Consolas" w:cs="Consolas"/>
                <w:color w:val="3F7F5F"/>
                <w:sz w:val="18"/>
                <w:szCs w:val="18"/>
              </w:rPr>
              <w:t>Exception</w:t>
            </w:r>
            <w:proofErr w:type="spellEnd"/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  <w:r w:rsidRPr="007328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3287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proofErr w:type="gram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B69" w:rsidRPr="0073287E" w:rsidRDefault="00E67B69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proofErr w:type="gram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D3603" w:rsidRDefault="004D3603" w:rsidP="004D3603">
      <w:pPr>
        <w:tabs>
          <w:tab w:val="left" w:pos="4035"/>
        </w:tabs>
      </w:pPr>
      <w:proofErr w:type="spellStart"/>
      <w:r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1586230</wp:posOffset>
                </wp:positionV>
                <wp:extent cx="1647825" cy="285750"/>
                <wp:effectExtent l="0" t="0" r="0" b="0"/>
                <wp:wrapNone/>
                <wp:docPr id="3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.65pt;margin-top:124.9pt;width:129.7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624840</wp:posOffset>
                </wp:positionV>
                <wp:extent cx="247650" cy="228600"/>
                <wp:effectExtent l="0" t="0" r="0" b="0"/>
                <wp:wrapNone/>
                <wp:docPr id="3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8.35pt;margin-top:49.2pt;width:19.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1872615</wp:posOffset>
                </wp:positionV>
                <wp:extent cx="400050" cy="257175"/>
                <wp:effectExtent l="0" t="0" r="0" b="9525"/>
                <wp:wrapNone/>
                <wp:docPr id="3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5.85pt;margin-top:147.45pt;width:31.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1377315</wp:posOffset>
                </wp:positionV>
                <wp:extent cx="400050" cy="257175"/>
                <wp:effectExtent l="0" t="0" r="0" b="952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25.1pt;margin-top:108.45pt;width:31.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1110615</wp:posOffset>
                </wp:positionV>
                <wp:extent cx="247650" cy="228600"/>
                <wp:effectExtent l="0" t="0" r="0" b="0"/>
                <wp:wrapNone/>
                <wp:docPr id="3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9.1pt;margin-top:87.45pt;width:19.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853440</wp:posOffset>
                </wp:positionV>
                <wp:extent cx="247650" cy="228600"/>
                <wp:effectExtent l="0" t="0" r="0" b="0"/>
                <wp:wrapNone/>
                <wp:docPr id="2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19.1pt;margin-top:67.2pt;width:19.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1224280</wp:posOffset>
                </wp:positionV>
                <wp:extent cx="1647825" cy="285750"/>
                <wp:effectExtent l="0" t="0" r="0" b="0"/>
                <wp:wrapNone/>
                <wp:docPr id="2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vtbl_ptr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6.4pt;margin-top:96.4pt;width:129.7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vtbl_ptr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1005205</wp:posOffset>
                </wp:positionV>
                <wp:extent cx="1647825" cy="285750"/>
                <wp:effectExtent l="0" t="0" r="0" b="0"/>
                <wp:wrapNone/>
                <wp:docPr id="2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.4pt;margin-top:79.15pt;width:129.7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klass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748030</wp:posOffset>
                </wp:positionV>
                <wp:extent cx="1647825" cy="285750"/>
                <wp:effectExtent l="0" t="0" r="0" b="0"/>
                <wp:wrapNone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.4pt;margin-top:58.9pt;width:129.7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1511299</wp:posOffset>
                </wp:positionV>
                <wp:extent cx="1762125" cy="0"/>
                <wp:effectExtent l="0" t="0" r="9525" b="19050"/>
                <wp:wrapNone/>
                <wp:docPr id="18" name="Düz Bağlayıcı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0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19pt" to="141.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1254124</wp:posOffset>
                </wp:positionV>
                <wp:extent cx="1762125" cy="0"/>
                <wp:effectExtent l="0" t="0" r="9525" b="19050"/>
                <wp:wrapNone/>
                <wp:docPr id="17" name="Düz Bağlayıcı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1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98.75pt" to="141.4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1006474</wp:posOffset>
                </wp:positionV>
                <wp:extent cx="1762125" cy="0"/>
                <wp:effectExtent l="0" t="0" r="9525" b="19050"/>
                <wp:wrapNone/>
                <wp:docPr id="16" name="Düz Bağlayıcı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2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79.25pt" to="139.9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415925</wp:posOffset>
                </wp:positionV>
                <wp:extent cx="981075" cy="285750"/>
                <wp:effectExtent l="0" t="0" r="9525" b="0"/>
                <wp:wrapNone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Sample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4.9pt;margin-top:32.75pt;width:77.2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Sample</w:t>
                      </w:r>
                      <w:r w:rsidRPr="008F75AD">
                        <w:rPr>
                          <w:b/>
                        </w:rPr>
                        <w:t>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2063750</wp:posOffset>
                </wp:positionV>
                <wp:extent cx="1466850" cy="285750"/>
                <wp:effectExtent l="0" t="0" r="0" b="0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3.9pt;margin-top:162.5pt;width:115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</w:t>
                      </w:r>
                      <w:proofErr w:type="spellStart"/>
                      <w:r>
                        <w:rPr>
                          <w:b/>
                        </w:rPr>
                        <w:t>super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2359024</wp:posOffset>
                </wp:positionV>
                <wp:extent cx="1762125" cy="0"/>
                <wp:effectExtent l="0" t="0" r="9525" b="19050"/>
                <wp:wrapNone/>
                <wp:docPr id="13" name="Düz Bağlayıcı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7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85.75pt" to="139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  <w:r w:rsidR="00C33E64"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2006599</wp:posOffset>
                </wp:positionV>
                <wp:extent cx="1762125" cy="0"/>
                <wp:effectExtent l="0" t="0" r="9525" b="19050"/>
                <wp:wrapNone/>
                <wp:docPr id="12" name="Düz Bağlayıcı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328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15pt,158pt" to="139.9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" strokecolor="#376092" strokeweight="1.5pt">
                <o:lock v:ext="edit" shapetype="f"/>
              </v:lin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297180</wp:posOffset>
                </wp:positionV>
                <wp:extent cx="962025" cy="285750"/>
                <wp:effectExtent l="0" t="0" r="9525" b="0"/>
                <wp:wrapNone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0x3411A212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46.6pt;margin-top:23.4pt;width:75.7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0x3411A212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150495</wp:posOffset>
                </wp:positionV>
                <wp:extent cx="981075" cy="285750"/>
                <wp:effectExtent l="0" t="0" r="9525" b="0"/>
                <wp:wrapNone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28.15pt;margin-top:11.85pt;width:77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193040</wp:posOffset>
                </wp:positionV>
                <wp:extent cx="923925" cy="285750"/>
                <wp:effectExtent l="0" t="0" r="9525" b="0"/>
                <wp:wrapNone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19.65pt;margin-top:15.2pt;width:72.7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207010</wp:posOffset>
                </wp:positionV>
                <wp:extent cx="1171575" cy="800100"/>
                <wp:effectExtent l="0" t="0" r="28575" b="19050"/>
                <wp:wrapNone/>
                <wp:docPr id="8" name="Dikdörtgen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10" o:spid="_x0000_s1026" style="position:absolute;margin-left:320.65pt;margin-top:16.3pt;width:92.25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" fillcolor="#f2dcdb" strokecolor="#953735" strokeweight="2pt">
                <v:path arrowok="t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107315</wp:posOffset>
                </wp:positionV>
                <wp:extent cx="1762125" cy="2038350"/>
                <wp:effectExtent l="0" t="0" r="28575" b="19050"/>
                <wp:wrapNone/>
                <wp:docPr id="7" name="Dikdörtgen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20383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9" o:spid="_x0000_s1026" style="position:absolute;margin-left:1.9pt;margin-top:8.45pt;width:138.75pt;height:16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" fillcolor="#dce6f2" strokecolor="#385d8a" strokeweight="2pt">
                <v:path arrowok="t"/>
              </v:rect>
            </w:pict>
          </mc:Fallback>
        </mc:AlternateContent>
      </w:r>
    </w:p>
    <w:p w:rsidR="004D3603" w:rsidRPr="008144A4" w:rsidRDefault="004D3603" w:rsidP="004D3603"/>
    <w:p w:rsidR="004D3603" w:rsidRPr="008144A4" w:rsidRDefault="004D3603" w:rsidP="004D3603"/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261620</wp:posOffset>
                </wp:positionV>
                <wp:extent cx="1104900" cy="285750"/>
                <wp:effectExtent l="0" t="0" r="0" b="0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0x3411B4F0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63.15pt;margin-top:20.6pt;width:87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0x3411B4F0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153035</wp:posOffset>
                </wp:positionV>
                <wp:extent cx="981075" cy="285750"/>
                <wp:effectExtent l="0" t="0" r="9525" b="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Base</w:t>
                            </w:r>
                            <w:r w:rsidRPr="008F75AD">
                              <w:rPr>
                                <w:b/>
                              </w:rPr>
                              <w:t>Class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28.15pt;margin-top:12.05pt;width:77.2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Base</w:t>
                      </w:r>
                      <w:r w:rsidRPr="008F75AD">
                        <w:rPr>
                          <w:b/>
                        </w:rPr>
                        <w:t>Class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62865</wp:posOffset>
                </wp:positionV>
                <wp:extent cx="981075" cy="285750"/>
                <wp:effectExtent l="0" t="0" r="9525" b="0"/>
                <wp:wrapNone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B0E" w:rsidRPr="008F75AD" w:rsidRDefault="00B06B0E" w:rsidP="00B06B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0x3411C538</w:t>
                            </w:r>
                          </w:p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18.9pt;margin-top:4.95pt;width:77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" stroked="f" strokeweight="0">
                <v:textbox>
                  <w:txbxContent>
                    <w:p w:rsidR="00B06B0E" w:rsidRPr="008F75AD" w:rsidRDefault="00B06B0E" w:rsidP="00B06B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0x3411C538</w:t>
                      </w:r>
                    </w:p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294967295" distB="4294967295" distL="114300" distR="114300" simplePos="0" relativeHeight="25176064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224154</wp:posOffset>
                </wp:positionV>
                <wp:extent cx="2276475" cy="0"/>
                <wp:effectExtent l="0" t="76200" r="28575" b="114300"/>
                <wp:wrapNone/>
                <wp:docPr id="3" name="Düz Ok Bağlayıcısı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üz Ok Bağlayıcısı 337" o:spid="_x0000_s1026" type="#_x0000_t32" style="position:absolute;margin-left:141.4pt;margin-top:17.65pt;width:179.25pt;height:0;z-index:251760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172085</wp:posOffset>
                </wp:positionV>
                <wp:extent cx="1171575" cy="838200"/>
                <wp:effectExtent l="0" t="0" r="28575" b="19050"/>
                <wp:wrapNone/>
                <wp:docPr id="2" name="Dikdörtgen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838200"/>
                        </a:xfrm>
                        <a:prstGeom prst="rect">
                          <a:avLst/>
                        </a:prstGeom>
                        <a:solidFill>
                          <a:srgbClr val="FDFEC6"/>
                        </a:solidFill>
                        <a:ln w="254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5" o:spid="_x0000_s1026" style="position:absolute;margin-left:320.65pt;margin-top:13.55pt;width:92.25pt;height:6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" fillcolor="#fdfec6" strokecolor="#ffc000" strokeweight="2pt">
                <v:path arrowok="t"/>
              </v:rect>
            </w:pict>
          </mc:Fallback>
        </mc:AlternateContent>
      </w:r>
    </w:p>
    <w:p w:rsidR="004D3603" w:rsidRPr="008144A4" w:rsidRDefault="00C33E64" w:rsidP="004D360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181610</wp:posOffset>
                </wp:positionV>
                <wp:extent cx="1647825" cy="285750"/>
                <wp:effectExtent l="0" t="0" r="0" b="0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603" w:rsidRPr="008F75AD" w:rsidRDefault="004D3603" w:rsidP="004D3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5.65pt;margin-top:14.3pt;width:129.75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" filled="f" stroked="f" strokeweight="0">
                <v:textbox>
                  <w:txbxContent>
                    <w:p w:rsidR="004D3603" w:rsidRPr="008F75AD" w:rsidRDefault="004D3603" w:rsidP="004D36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D3603" w:rsidRPr="008144A4" w:rsidRDefault="004D3603" w:rsidP="004D3603"/>
    <w:p w:rsidR="001F3A3B" w:rsidRDefault="001F3A3B" w:rsidP="008144A4">
      <w:pPr>
        <w:tabs>
          <w:tab w:val="left" w:pos="3510"/>
        </w:tabs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>;</w:t>
      </w:r>
    </w:p>
    <w:p w:rsidR="00B06B0E" w:rsidRDefault="00B06B0E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proofErr w:type="spellStart"/>
      <w:r w:rsidRPr="001F3A3B">
        <w:rPr>
          <w:b/>
        </w:rPr>
        <w:t>SampleClass</w:t>
      </w:r>
      <w:proofErr w:type="spellEnd"/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18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28 00 00 00 40 9f 6e 04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C00000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a0 c6 11 34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40 87 5d 24 38 c5 11 34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[0x0070]: 00 00 00 02 00 00 00 00 a0 c9 11 34 20 c3 11 34</w:t>
            </w:r>
          </w:p>
        </w:tc>
      </w:tr>
    </w:tbl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B06B0E">
        <w:rPr>
          <w:b/>
          <w:color w:val="C00000"/>
        </w:rPr>
        <w:t>highlighted</w:t>
      </w:r>
      <w:proofErr w:type="spellEnd"/>
      <w:r w:rsidRPr="00B06B0E">
        <w:rPr>
          <w:b/>
          <w:color w:val="C00000"/>
        </w:rPr>
        <w:t xml:space="preserve"> </w:t>
      </w:r>
      <w:proofErr w:type="spellStart"/>
      <w:r w:rsidRPr="00B06B0E">
        <w:rPr>
          <w:b/>
          <w:color w:val="C00000"/>
        </w:rPr>
        <w:t>field</w:t>
      </w:r>
      <w:proofErr w:type="spellEnd"/>
      <w:r w:rsidRPr="00B06B0E">
        <w:rPr>
          <w:color w:val="C00000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>.</w:t>
      </w:r>
    </w:p>
    <w:p w:rsidR="00B06B0E" w:rsidRDefault="00B06B0E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</w:pPr>
      <w:r>
        <w:t xml:space="preserve">Memory </w:t>
      </w:r>
      <w:proofErr w:type="spellStart"/>
      <w:r>
        <w:t>layout</w:t>
      </w:r>
      <w:proofErr w:type="spellEnd"/>
      <w:r>
        <w:t xml:space="preserve"> of </w:t>
      </w:r>
      <w:r w:rsidRPr="001F3A3B">
        <w:rPr>
          <w:b/>
        </w:rPr>
        <w:t>“</w:t>
      </w:r>
      <w:r>
        <w:rPr>
          <w:b/>
        </w:rPr>
        <w:t>Base</w:t>
      </w:r>
      <w:r w:rsidRPr="001F3A3B">
        <w:rPr>
          <w:b/>
        </w:rPr>
        <w:t>Class</w:t>
      </w:r>
      <w:r>
        <w:rPr>
          <w:b/>
        </w:rPr>
        <w:t>2</w:t>
      </w:r>
      <w:r w:rsidRPr="001F3A3B">
        <w:rPr>
          <w:b/>
        </w:rPr>
        <w:t>”</w:t>
      </w:r>
      <w:r>
        <w:t xml:space="preserve"> </w:t>
      </w:r>
      <w:proofErr w:type="spellStart"/>
      <w:r>
        <w:t>class</w:t>
      </w:r>
      <w:proofErr w:type="spellEnd"/>
      <w:r>
        <w:t xml:space="preserve"> (128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):</w:t>
      </w:r>
    </w:p>
    <w:tbl>
      <w:tblPr>
        <w:tblW w:w="0" w:type="auto"/>
        <w:tblBorders>
          <w:top w:val="single" w:sz="18" w:space="0" w:color="1F497D"/>
          <w:left w:val="single" w:sz="18" w:space="0" w:color="1F497D"/>
          <w:bottom w:val="single" w:sz="18" w:space="0" w:color="1F497D"/>
          <w:right w:val="single" w:sz="18" w:space="0" w:color="1F497D"/>
          <w:insideH w:val="single" w:sz="18" w:space="0" w:color="1F497D"/>
          <w:insideV w:val="single" w:sz="18" w:space="0" w:color="1F497D"/>
        </w:tblBorders>
        <w:shd w:val="clear" w:color="auto" w:fill="DAEEF3"/>
        <w:tblLook w:val="04A0" w:firstRow="1" w:lastRow="0" w:firstColumn="1" w:lastColumn="0" w:noHBand="0" w:noVBand="1"/>
      </w:tblPr>
      <w:tblGrid>
        <w:gridCol w:w="9212"/>
      </w:tblGrid>
      <w:tr w:rsidR="001F3A3B" w:rsidRPr="0073287E" w:rsidTr="0073287E">
        <w:tc>
          <w:tcPr>
            <w:tcW w:w="9212" w:type="dxa"/>
            <w:shd w:val="clear" w:color="auto" w:fill="DAEEF3"/>
          </w:tcPr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[0x0000]: 01 00 00 00 a8 08 97 38 2c 7a 87 65 10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[0x0010]: 24 00 00 00 a8 b0 9e 00 00 00 00 00 00 00 f7 37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[0x0020]: 00 00 97 38 </w:t>
            </w:r>
            <w:r w:rsidRPr="0073287E">
              <w:rPr>
                <w:rFonts w:ascii="Consolas" w:hAnsi="Consolas" w:cs="Consolas"/>
                <w:b/>
                <w:color w:val="E36C0A"/>
                <w:sz w:val="20"/>
                <w:szCs w:val="20"/>
              </w:rPr>
              <w:t>38 c5 11 34</w:t>
            </w:r>
            <w:r w:rsidRPr="0073287E">
              <w:rPr>
                <w:rFonts w:ascii="Consolas" w:hAnsi="Consolas" w:cs="Consolas"/>
                <w:color w:val="E36C0A"/>
                <w:sz w:val="20"/>
                <w:szCs w:val="20"/>
              </w:rPr>
              <w:t xml:space="preserve"> </w:t>
            </w: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[0x0030]: 00 00 00 00 00 00 00 00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[0x0040]: d0 86 5d 24 00 00 97 38 a0 c6 11 34 60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bd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11 34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[0x0050]: 09 00 00 00 21 00 20 20 00 00 00 00 00 00 00 00 </w:t>
            </w:r>
          </w:p>
          <w:p w:rsidR="001F3A3B" w:rsidRPr="0073287E" w:rsidRDefault="001F3A3B" w:rsidP="007328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[0x0060]: 00 00 00 00 00 00 00 00 01 00 00 00 00 00 00 00 </w:t>
            </w:r>
          </w:p>
          <w:p w:rsidR="001F3A3B" w:rsidRPr="0073287E" w:rsidRDefault="001F3A3B" w:rsidP="0073287E">
            <w:pPr>
              <w:tabs>
                <w:tab w:val="left" w:pos="3510"/>
              </w:tabs>
              <w:spacing w:after="0" w:line="240" w:lineRule="auto"/>
            </w:pPr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[0x0070]: 00 00 </w:t>
            </w:r>
            <w:proofErr w:type="spellStart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>ff</w:t>
            </w:r>
            <w:proofErr w:type="spellEnd"/>
            <w:r w:rsidRPr="007328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01 00 00 00 00 58 c8 11 34 90 c4 11 34</w:t>
            </w:r>
          </w:p>
        </w:tc>
      </w:tr>
    </w:tbl>
    <w:p w:rsidR="001F3A3B" w:rsidRDefault="001F3A3B" w:rsidP="008144A4">
      <w:pPr>
        <w:tabs>
          <w:tab w:val="left" w:pos="3510"/>
        </w:tabs>
      </w:pPr>
    </w:p>
    <w:p w:rsidR="00B06B0E" w:rsidRDefault="00B06B0E" w:rsidP="00B06B0E">
      <w:pPr>
        <w:tabs>
          <w:tab w:val="left" w:pos="3510"/>
        </w:tabs>
      </w:pPr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 w:rsidRPr="0073287E">
        <w:rPr>
          <w:b/>
          <w:color w:val="E36C0A"/>
        </w:rPr>
        <w:t>highlighted</w:t>
      </w:r>
      <w:proofErr w:type="spellEnd"/>
      <w:r w:rsidRPr="0073287E">
        <w:rPr>
          <w:b/>
          <w:color w:val="E36C0A"/>
        </w:rPr>
        <w:t xml:space="preserve"> </w:t>
      </w:r>
      <w:proofErr w:type="spellStart"/>
      <w:r w:rsidRPr="0073287E">
        <w:rPr>
          <w:b/>
          <w:color w:val="E36C0A"/>
        </w:rPr>
        <w:t>field</w:t>
      </w:r>
      <w:proofErr w:type="spellEnd"/>
      <w:r w:rsidRPr="0073287E">
        <w:rPr>
          <w:color w:val="E36C0A"/>
        </w:rPr>
        <w:t xml:space="preserve"> </w:t>
      </w:r>
      <w:r>
        <w:t xml:space="preserve">is </w:t>
      </w:r>
      <w:proofErr w:type="spellStart"/>
      <w:r>
        <w:t>address</w:t>
      </w:r>
      <w:proofErr w:type="spellEnd"/>
      <w:r>
        <w:t xml:space="preserve"> of </w:t>
      </w:r>
      <w:r w:rsidRPr="00B06B0E">
        <w:rPr>
          <w:b/>
        </w:rPr>
        <w:t>“BaseClass2”</w:t>
      </w:r>
      <w:r>
        <w:t xml:space="preserve"> </w:t>
      </w:r>
      <w:proofErr w:type="spellStart"/>
      <w:r>
        <w:t>class</w:t>
      </w:r>
      <w:proofErr w:type="spellEnd"/>
      <w:r>
        <w:t xml:space="preserve"> (</w:t>
      </w:r>
      <w:r w:rsidRPr="00B06B0E">
        <w:rPr>
          <w:b/>
        </w:rPr>
        <w:t xml:space="preserve">BaseClass2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itself</w:t>
      </w:r>
      <w:proofErr w:type="spellEnd"/>
      <w:r>
        <w:t>).</w:t>
      </w:r>
    </w:p>
    <w:p w:rsidR="001F3A3B" w:rsidRDefault="001F3A3B" w:rsidP="008144A4">
      <w:pPr>
        <w:tabs>
          <w:tab w:val="left" w:pos="3510"/>
        </w:tabs>
      </w:pPr>
    </w:p>
    <w:p w:rsidR="001F3A3B" w:rsidRDefault="001F3A3B" w:rsidP="008144A4">
      <w:pPr>
        <w:tabs>
          <w:tab w:val="left" w:pos="3510"/>
        </w:tabs>
      </w:pPr>
    </w:p>
    <w:p w:rsidR="00344A93" w:rsidRDefault="00344A93" w:rsidP="008144A4">
      <w:pPr>
        <w:tabs>
          <w:tab w:val="left" w:pos="3510"/>
        </w:tabs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6" w:history="1">
        <w:r>
          <w:rPr>
            <w:rStyle w:val="Kpr"/>
          </w:rPr>
          <w:t>https://github.com/serkan-ozal/jillegal-classredefine-demo</w:t>
        </w:r>
      </w:hyperlink>
    </w:p>
    <w:p w:rsidR="00344A93" w:rsidRDefault="00344A93" w:rsidP="008144A4">
      <w:pPr>
        <w:tabs>
          <w:tab w:val="left" w:pos="3510"/>
        </w:tabs>
      </w:pPr>
    </w:p>
    <w:p w:rsid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--</w:t>
      </w:r>
    </w:p>
    <w:p w:rsidR="00B06B0E" w:rsidRPr="00B06B0E" w:rsidRDefault="00B06B0E" w:rsidP="008144A4">
      <w:pPr>
        <w:tabs>
          <w:tab w:val="left" w:pos="3510"/>
        </w:tabs>
        <w:rPr>
          <w:b/>
          <w:sz w:val="40"/>
          <w:szCs w:val="40"/>
        </w:rPr>
      </w:pPr>
    </w:p>
    <w:p w:rsidR="00344A93" w:rsidRDefault="00344A93" w:rsidP="008144A4">
      <w:pPr>
        <w:tabs>
          <w:tab w:val="left" w:pos="3510"/>
        </w:tabs>
        <w:rPr>
          <w:b/>
          <w:sz w:val="40"/>
          <w:szCs w:val="40"/>
        </w:rPr>
      </w:pPr>
      <w:r w:rsidRPr="00B06B0E">
        <w:rPr>
          <w:b/>
          <w:sz w:val="40"/>
          <w:szCs w:val="40"/>
        </w:rPr>
        <w:t>Serkan ÖZAL</w:t>
      </w:r>
    </w:p>
    <w:p w:rsidR="00B06B0E" w:rsidRPr="00B06B0E" w:rsidRDefault="0098013E" w:rsidP="008144A4">
      <w:pPr>
        <w:tabs>
          <w:tab w:val="left" w:pos="3510"/>
        </w:tabs>
        <w:rPr>
          <w:b/>
          <w:sz w:val="28"/>
          <w:szCs w:val="28"/>
        </w:rPr>
      </w:pPr>
      <w:hyperlink r:id="rId7" w:history="1">
        <w:r w:rsidR="00B06B0E" w:rsidRPr="00B06B0E">
          <w:rPr>
            <w:rStyle w:val="Kpr"/>
            <w:sz w:val="28"/>
            <w:szCs w:val="28"/>
          </w:rPr>
          <w:t>https://github.com/serkan-ozal</w:t>
        </w:r>
      </w:hyperlink>
    </w:p>
    <w:sectPr w:rsidR="00B06B0E" w:rsidRPr="00B06B0E" w:rsidSect="00831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E5"/>
    <w:rsid w:val="00012F0D"/>
    <w:rsid w:val="000C0473"/>
    <w:rsid w:val="0013582A"/>
    <w:rsid w:val="001F3A3B"/>
    <w:rsid w:val="002762DC"/>
    <w:rsid w:val="00344A93"/>
    <w:rsid w:val="004754EC"/>
    <w:rsid w:val="00493C9D"/>
    <w:rsid w:val="004D3603"/>
    <w:rsid w:val="005B282C"/>
    <w:rsid w:val="006A028F"/>
    <w:rsid w:val="00725229"/>
    <w:rsid w:val="0073287E"/>
    <w:rsid w:val="008144A4"/>
    <w:rsid w:val="00831B10"/>
    <w:rsid w:val="008F37D0"/>
    <w:rsid w:val="008F75AD"/>
    <w:rsid w:val="0098013E"/>
    <w:rsid w:val="00A23F16"/>
    <w:rsid w:val="00AD7E44"/>
    <w:rsid w:val="00AF23E1"/>
    <w:rsid w:val="00B06B0E"/>
    <w:rsid w:val="00B26022"/>
    <w:rsid w:val="00BA7F81"/>
    <w:rsid w:val="00C33E64"/>
    <w:rsid w:val="00CA2EE5"/>
    <w:rsid w:val="00E67B69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AD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F75A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B26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link w:val="HTMLncedenBiimlendirilmi"/>
    <w:uiPriority w:val="99"/>
    <w:rsid w:val="00012F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inenr">
    <w:name w:val="linenr"/>
    <w:basedOn w:val="VarsaylanParagrafYazTipi"/>
    <w:rsid w:val="00012F0D"/>
  </w:style>
  <w:style w:type="character" w:styleId="Kpr">
    <w:name w:val="Hyperlink"/>
    <w:uiPriority w:val="99"/>
    <w:semiHidden/>
    <w:unhideWhenUsed/>
    <w:rsid w:val="0001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kan-oz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rkan-ozal/jillegal-classredefine-demo" TargetMode="External"/><Relationship Id="rId5" Type="http://schemas.openxmlformats.org/officeDocument/2006/relationships/hyperlink" Target="http://hg.openjdk.java.net/jdk7/hotspot/hotspot/file/9b0ca45cd756/src/share/vm/oops/klass.h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Links>
    <vt:vector size="18" baseType="variant">
      <vt:variant>
        <vt:i4>2555942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https://github.com/serkan-ozal</vt:lpwstr>
      </vt:variant>
      <vt:variant>
        <vt:lpwstr/>
      </vt:variant>
      <vt:variant>
        <vt:i4>3014771</vt:i4>
      </vt:variant>
      <vt:variant>
        <vt:i4>3</vt:i4>
      </vt:variant>
      <vt:variant>
        <vt:i4>0</vt:i4>
      </vt:variant>
      <vt:variant>
        <vt:i4>5</vt:i4>
      </vt:variant>
      <vt:variant>
        <vt:lpwstr>https://github.com/serkan-ozal/jillegal-classredefine-demo</vt:lpwstr>
      </vt:variant>
      <vt:variant>
        <vt:lpwstr/>
      </vt:variant>
      <vt:variant>
        <vt:i4>5636111</vt:i4>
      </vt:variant>
      <vt:variant>
        <vt:i4>0</vt:i4>
      </vt:variant>
      <vt:variant>
        <vt:i4>0</vt:i4>
      </vt:variant>
      <vt:variant>
        <vt:i4>5</vt:i4>
      </vt:variant>
      <vt:variant>
        <vt:lpwstr>http://hg.openjdk.java.net/jdk7/hotspot/hotspot/file/9b0ca45cd756/src/share/vm/oops/klass.hpp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cp:lastPrinted>2013-05-11T20:14:00Z</cp:lastPrinted>
  <dcterms:created xsi:type="dcterms:W3CDTF">2013-05-11T19:48:00Z</dcterms:created>
  <dcterms:modified xsi:type="dcterms:W3CDTF">2013-05-11T20:14:00Z</dcterms:modified>
</cp:coreProperties>
</file>